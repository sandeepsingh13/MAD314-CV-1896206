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495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380"/>
        <w:gridCol w:w="4115"/>
      </w:tblGrid>
      <w:tr w:rsidR="007A0F44" w:rsidRPr="0036148D" w:rsidTr="00535481">
        <w:trPr>
          <w:trHeight w:hRule="exact" w:val="1710"/>
        </w:trPr>
        <w:tc>
          <w:tcPr>
            <w:tcW w:w="5381" w:type="dxa"/>
            <w:tcMar>
              <w:right w:w="144" w:type="dxa"/>
            </w:tcMar>
            <w:vAlign w:val="bottom"/>
          </w:tcPr>
          <w:p w:rsidR="00F30C7D" w:rsidRDefault="00F30C7D" w:rsidP="00174A87">
            <w:pPr>
              <w:pStyle w:val="Title"/>
              <w:rPr>
                <w:rFonts w:asciiTheme="majorHAnsi" w:hAnsiTheme="majorHAnsi" w:cstheme="majorHAnsi"/>
                <w:b/>
                <w:caps w:val="0"/>
              </w:rPr>
            </w:pPr>
            <w:r>
              <w:rPr>
                <w:rFonts w:asciiTheme="majorHAnsi" w:hAnsiTheme="majorHAnsi" w:cstheme="majorHAnsi"/>
                <w:b/>
                <w:caps w:val="0"/>
              </w:rPr>
              <w:t>SANDEEP SINGH</w:t>
            </w:r>
          </w:p>
          <w:p w:rsidR="007A0F44" w:rsidRPr="00233288" w:rsidRDefault="00F30C7D" w:rsidP="00174A87">
            <w:pPr>
              <w:pStyle w:val="Title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  <w:caps w:val="0"/>
              </w:rPr>
              <w:t xml:space="preserve">RANDHAWA </w:t>
            </w:r>
          </w:p>
          <w:p w:rsidR="007A0F44" w:rsidRPr="00565B06" w:rsidRDefault="007A0F44" w:rsidP="00233288">
            <w:pPr>
              <w:pStyle w:val="Subtitle"/>
            </w:pPr>
          </w:p>
        </w:tc>
        <w:tc>
          <w:tcPr>
            <w:tcW w:w="4115" w:type="dxa"/>
            <w:tcMar>
              <w:left w:w="144" w:type="dxa"/>
            </w:tcMar>
            <w:vAlign w:val="bottom"/>
          </w:tcPr>
          <w:p w:rsidR="007A0F44" w:rsidRPr="0036148D" w:rsidRDefault="00B17B03" w:rsidP="00174A87">
            <w:pPr>
              <w:pStyle w:val="ContactInfo"/>
              <w:rPr>
                <w:b/>
                <w:sz w:val="24"/>
              </w:rPr>
            </w:pPr>
            <w:sdt>
              <w:sdtPr>
                <w:rPr>
                  <w:b/>
                  <w:sz w:val="24"/>
                </w:rPr>
                <w:alias w:val="Enter address:"/>
                <w:tag w:val="Enter address:"/>
                <w:id w:val="-989020281"/>
                <w:placeholder>
                  <w:docPart w:val="45ECA6F5E59246B5B9BABB41602368CE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EndPr/>
              <w:sdtContent>
                <w:r w:rsidR="0085111F" w:rsidRPr="0036148D">
                  <w:rPr>
                    <w:b/>
                    <w:sz w:val="24"/>
                  </w:rPr>
                  <w:t>Montreal, Quebec</w:t>
                </w:r>
              </w:sdtContent>
            </w:sdt>
            <w:r w:rsidR="007A0F44" w:rsidRPr="0036148D">
              <w:rPr>
                <w:b/>
                <w:sz w:val="24"/>
              </w:rPr>
              <w:t xml:space="preserve"> </w:t>
            </w:r>
            <w:r w:rsidR="007A0F44" w:rsidRPr="0036148D">
              <w:rPr>
                <w:b/>
                <w:noProof/>
                <w:sz w:val="24"/>
              </w:rPr>
              <mc:AlternateContent>
                <mc:Choice Requires="wps">
                  <w:drawing>
                    <wp:inline distT="0" distB="0" distL="0" distR="0" wp14:anchorId="0FF0EF1F" wp14:editId="29122D76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0BA076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Pr="0036148D" w:rsidRDefault="00B17B03" w:rsidP="00174A87">
            <w:pPr>
              <w:pStyle w:val="ContactInfo"/>
              <w:rPr>
                <w:b/>
                <w:sz w:val="24"/>
              </w:rPr>
            </w:pPr>
            <w:sdt>
              <w:sdtPr>
                <w:rPr>
                  <w:b/>
                  <w:sz w:val="24"/>
                </w:rPr>
                <w:alias w:val="Enter phone:"/>
                <w:tag w:val="Enter phone:"/>
                <w:id w:val="381135673"/>
                <w:placeholder>
                  <w:docPart w:val="48D60FEF7E474F06A5FC7AB76480BD0E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36148D" w:rsidRPr="0036148D">
                  <w:rPr>
                    <w:b/>
                    <w:sz w:val="24"/>
                  </w:rPr>
                  <w:t>(</w:t>
                </w:r>
                <w:r w:rsidR="00F30C7D" w:rsidRPr="0036148D">
                  <w:rPr>
                    <w:b/>
                    <w:sz w:val="24"/>
                  </w:rPr>
                  <w:t>514</w:t>
                </w:r>
                <w:r w:rsidR="0036148D" w:rsidRPr="0036148D">
                  <w:rPr>
                    <w:b/>
                    <w:sz w:val="24"/>
                  </w:rPr>
                  <w:t>)-</w:t>
                </w:r>
                <w:r w:rsidR="00F30C7D" w:rsidRPr="0036148D">
                  <w:rPr>
                    <w:b/>
                    <w:sz w:val="24"/>
                  </w:rPr>
                  <w:t>243</w:t>
                </w:r>
                <w:r w:rsidR="0036148D" w:rsidRPr="0036148D">
                  <w:rPr>
                    <w:b/>
                    <w:sz w:val="24"/>
                  </w:rPr>
                  <w:t>-</w:t>
                </w:r>
                <w:r w:rsidR="00F30C7D" w:rsidRPr="0036148D">
                  <w:rPr>
                    <w:b/>
                    <w:sz w:val="24"/>
                  </w:rPr>
                  <w:t>7022</w:t>
                </w:r>
              </w:sdtContent>
            </w:sdt>
            <w:r w:rsidR="007A0F44" w:rsidRPr="0036148D">
              <w:rPr>
                <w:b/>
                <w:sz w:val="24"/>
              </w:rPr>
              <w:t xml:space="preserve">  </w:t>
            </w:r>
            <w:r w:rsidR="007A0F44" w:rsidRPr="0036148D">
              <w:rPr>
                <w:b/>
                <w:noProof/>
                <w:sz w:val="24"/>
              </w:rPr>
              <mc:AlternateContent>
                <mc:Choice Requires="wps">
                  <w:drawing>
                    <wp:inline distT="0" distB="0" distL="0" distR="0" wp14:anchorId="3966E05C" wp14:editId="3AB9F0C1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808A80B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Pr="0036148D" w:rsidRDefault="00B17B03" w:rsidP="00174A87">
            <w:pPr>
              <w:pStyle w:val="ContactInfo"/>
              <w:rPr>
                <w:b/>
                <w:sz w:val="24"/>
              </w:rPr>
            </w:pPr>
            <w:sdt>
              <w:sdtPr>
                <w:rPr>
                  <w:b/>
                  <w:sz w:val="24"/>
                </w:rPr>
                <w:alias w:val="Enter email:"/>
                <w:tag w:val="Enter email:"/>
                <w:id w:val="479813182"/>
                <w:placeholder>
                  <w:docPart w:val="A1B97011BEE74C7C9AC0F57774E7A52C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 w:multiLine="1"/>
              </w:sdtPr>
              <w:sdtEndPr/>
              <w:sdtContent>
                <w:r w:rsidR="00F30C7D" w:rsidRPr="0036148D">
                  <w:rPr>
                    <w:b/>
                    <w:sz w:val="24"/>
                  </w:rPr>
                  <w:t>Randhawasandeep76</w:t>
                </w:r>
                <w:r w:rsidR="00233288" w:rsidRPr="0036148D">
                  <w:rPr>
                    <w:b/>
                    <w:sz w:val="24"/>
                  </w:rPr>
                  <w:t>@gmail.com</w:t>
                </w:r>
              </w:sdtContent>
            </w:sdt>
            <w:r w:rsidR="0036148D" w:rsidRPr="0036148D">
              <w:rPr>
                <w:b/>
                <w:sz w:val="24"/>
              </w:rPr>
              <w:t xml:space="preserve"> </w:t>
            </w:r>
            <w:r w:rsidR="007A0F44" w:rsidRPr="0036148D">
              <w:rPr>
                <w:b/>
                <w:noProof/>
                <w:sz w:val="24"/>
              </w:rPr>
              <mc:AlternateContent>
                <mc:Choice Requires="wps">
                  <w:drawing>
                    <wp:inline distT="0" distB="0" distL="0" distR="0" wp14:anchorId="0A55F2F5" wp14:editId="1E56687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4B3FA4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Pr="0036148D" w:rsidRDefault="00202C90" w:rsidP="00233288">
            <w:pPr>
              <w:pStyle w:val="ContactInf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2423160</wp:posOffset>
                      </wp:positionH>
                      <wp:positionV relativeFrom="paragraph">
                        <wp:posOffset>55880</wp:posOffset>
                      </wp:positionV>
                      <wp:extent cx="133350" cy="114300"/>
                      <wp:effectExtent l="0" t="0" r="0" b="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3CDF34" id="Oval 8" o:spid="_x0000_s1026" style="position:absolute;margin-left:190.8pt;margin-top:4.4pt;width:10.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" fillcolor="#77448b [3204]" stroked="f" strokeweight="0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</w:t>
            </w:r>
            <w:hyperlink r:id="rId12" w:history="1">
              <w:r w:rsidR="0036148D" w:rsidRPr="0036148D">
                <w:rPr>
                  <w:b/>
                  <w:sz w:val="24"/>
                  <w:szCs w:val="24"/>
                </w:rPr>
                <w:t>https://github.com/sandeepsingh13</w:t>
              </w:r>
            </w:hyperlink>
          </w:p>
        </w:tc>
      </w:tr>
    </w:tbl>
    <w:tbl>
      <w:tblPr>
        <w:tblStyle w:val="PlainTable21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EAAB9D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B17B03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3DD9C50CB1954B669F1DAC3F6C0833D3"/>
                </w:placeholder>
                <w:temporary/>
                <w:showingPlcHdr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:rsidR="00A77B4D" w:rsidRPr="00565B06" w:rsidRDefault="00233288" w:rsidP="00A57927">
      <w:pPr>
        <w:jc w:val="both"/>
      </w:pPr>
      <w:r>
        <w:t xml:space="preserve">An ambitious, passionate Management and office Administrator with strong work ethics, excellent grasping capability, sense of responsibility, excellent communication skills in written and verbal looking for a </w:t>
      </w:r>
      <w:r w:rsidRPr="00A57927">
        <w:rPr>
          <w:b/>
        </w:rPr>
        <w:t>part-time work</w:t>
      </w:r>
      <w:r>
        <w:t xml:space="preserve">. I possess a long </w:t>
      </w:r>
      <w:proofErr w:type="gramStart"/>
      <w:r>
        <w:t>track record</w:t>
      </w:r>
      <w:proofErr w:type="gramEnd"/>
      <w:r>
        <w:t xml:space="preserve"> of working in various administrative roles, and ability to meet the dead</w:t>
      </w:r>
      <w:r w:rsidR="00A57927">
        <w:t>line of the work. I am highly enthusiastic, open minded and have the required potential to take any business forward.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A4CE46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B17B03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AA62B993005241868709DD18E4412A68"/>
                </w:placeholder>
                <w:temporary/>
                <w:showingPlcHdr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7C0E0E" w:rsidRDefault="00F30C7D" w:rsidP="00B47E1E">
      <w:pPr>
        <w:pStyle w:val="Heading2"/>
        <w:rPr>
          <w:rStyle w:val="Emphasis"/>
        </w:rPr>
      </w:pPr>
      <w:r>
        <w:t>HIGHER SECONDARY EDUCATION</w:t>
      </w:r>
      <w:r w:rsidR="00BD5BA1">
        <w:t xml:space="preserve"> IN (</w:t>
      </w:r>
      <w:r>
        <w:t>SCIENCE</w:t>
      </w:r>
      <w:r w:rsidR="00A57927">
        <w:t>)</w:t>
      </w:r>
    </w:p>
    <w:p w:rsidR="00A57927" w:rsidRDefault="00F30C7D" w:rsidP="00B47E1E">
      <w:pPr>
        <w:pStyle w:val="Heading2"/>
        <w:rPr>
          <w:rStyle w:val="Emphasis"/>
          <w:sz w:val="22"/>
          <w:szCs w:val="22"/>
        </w:rPr>
      </w:pPr>
      <w:r>
        <w:rPr>
          <w:rStyle w:val="Emphasis"/>
          <w:sz w:val="22"/>
          <w:szCs w:val="22"/>
        </w:rPr>
        <w:t xml:space="preserve">PEOPLE’S EDUCATION JR COLLEGE, MUMBAI </w:t>
      </w:r>
    </w:p>
    <w:p w:rsidR="00535481" w:rsidRPr="00535481" w:rsidRDefault="00535481" w:rsidP="00B47E1E">
      <w:pPr>
        <w:pStyle w:val="Heading2"/>
        <w:rPr>
          <w:iCs/>
          <w:color w:val="4C4C4C" w:themeColor="text2" w:themeTint="BF"/>
          <w:sz w:val="22"/>
          <w:szCs w:val="22"/>
        </w:rPr>
      </w:pPr>
      <w:r>
        <w:rPr>
          <w:rStyle w:val="Emphasis"/>
          <w:sz w:val="22"/>
          <w:szCs w:val="22"/>
        </w:rPr>
        <w:t>My selected course helped me to gain more knowledge about physics and mathematics subject.</w:t>
      </w:r>
    </w:p>
    <w:p w:rsidR="007C0E0E" w:rsidRPr="00565B06" w:rsidRDefault="00F30C7D" w:rsidP="004F199F">
      <w:pPr>
        <w:pStyle w:val="Heading3"/>
      </w:pPr>
      <w:r>
        <w:t xml:space="preserve"> 2012</w:t>
      </w:r>
      <w:r w:rsidR="007C0E0E" w:rsidRPr="00565B06">
        <w:t xml:space="preserve"> – </w:t>
      </w:r>
      <w:r>
        <w:t>2014</w:t>
      </w:r>
    </w:p>
    <w:p w:rsidR="000E24AC" w:rsidRPr="00565B06" w:rsidRDefault="000E24AC" w:rsidP="007850D1"/>
    <w:p w:rsidR="007C0E0E" w:rsidRDefault="00F30C7D" w:rsidP="00B47E1E">
      <w:pPr>
        <w:pStyle w:val="Heading2"/>
        <w:rPr>
          <w:rStyle w:val="Emphasis"/>
        </w:rPr>
      </w:pPr>
      <w:r>
        <w:t>Bachelor of Information Technology</w:t>
      </w:r>
      <w:r w:rsidR="007C0E0E" w:rsidRPr="00565B06">
        <w:t xml:space="preserve"> | </w:t>
      </w:r>
    </w:p>
    <w:p w:rsidR="00A57927" w:rsidRDefault="00F30C7D" w:rsidP="00B47E1E">
      <w:pPr>
        <w:pStyle w:val="Heading2"/>
        <w:rPr>
          <w:rStyle w:val="Emphasis"/>
          <w:sz w:val="22"/>
          <w:szCs w:val="22"/>
        </w:rPr>
      </w:pPr>
      <w:r>
        <w:rPr>
          <w:rStyle w:val="Emphasis"/>
          <w:sz w:val="22"/>
          <w:szCs w:val="22"/>
        </w:rPr>
        <w:t>GURU NANAK KHALSA COLLEGE, MUMBAI</w:t>
      </w:r>
      <w:r w:rsidR="00A57927" w:rsidRPr="00211C90">
        <w:rPr>
          <w:rStyle w:val="Emphasis"/>
          <w:sz w:val="22"/>
          <w:szCs w:val="22"/>
        </w:rPr>
        <w:t xml:space="preserve"> UNIVERSITY</w:t>
      </w:r>
    </w:p>
    <w:p w:rsidR="00535481" w:rsidRPr="00211C90" w:rsidRDefault="00535481" w:rsidP="00B47E1E">
      <w:pPr>
        <w:pStyle w:val="Heading2"/>
        <w:rPr>
          <w:sz w:val="22"/>
          <w:szCs w:val="22"/>
        </w:rPr>
      </w:pPr>
      <w:r>
        <w:rPr>
          <w:rStyle w:val="Emphasis"/>
          <w:sz w:val="22"/>
          <w:szCs w:val="22"/>
        </w:rPr>
        <w:t xml:space="preserve">In the course, I learned to do programming and networking. Where I passed with a grade </w:t>
      </w:r>
      <w:proofErr w:type="gramStart"/>
      <w:r>
        <w:rPr>
          <w:rStyle w:val="Emphasis"/>
          <w:sz w:val="22"/>
          <w:szCs w:val="22"/>
        </w:rPr>
        <w:t>of  91</w:t>
      </w:r>
      <w:proofErr w:type="gramEnd"/>
      <w:r>
        <w:rPr>
          <w:rStyle w:val="Emphasis"/>
          <w:sz w:val="22"/>
          <w:szCs w:val="22"/>
        </w:rPr>
        <w:t xml:space="preserve"> percent.</w:t>
      </w:r>
    </w:p>
    <w:p w:rsidR="007C0E0E" w:rsidRPr="00565B06" w:rsidRDefault="00F30C7D" w:rsidP="00535481">
      <w:pPr>
        <w:pStyle w:val="Heading3"/>
      </w:pPr>
      <w:r>
        <w:t>2014</w:t>
      </w:r>
      <w:r w:rsidR="007C0E0E" w:rsidRPr="00565B06">
        <w:t xml:space="preserve"> – </w:t>
      </w:r>
      <w:r>
        <w:t>2017</w:t>
      </w:r>
      <w:bookmarkStart w:id="0" w:name="_GoBack"/>
      <w:bookmarkEnd w:id="0"/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8FDBE9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565B06" w:rsidRDefault="00B17B03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D7F243C8803349A99CB2786C0FCF1B10"/>
                </w:placeholder>
                <w:temporary/>
                <w:showingPlcHdr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5E088C" w:rsidRPr="00565B06" w:rsidRDefault="00034E57" w:rsidP="00B47E1E">
      <w:pPr>
        <w:pStyle w:val="Heading2"/>
      </w:pPr>
      <w:r>
        <w:t>Logistic Coordinator</w:t>
      </w:r>
      <w:r w:rsidR="005E088C" w:rsidRPr="00565B06">
        <w:t xml:space="preserve"> |</w:t>
      </w:r>
      <w:r w:rsidR="00F52C18">
        <w:t xml:space="preserve"> </w:t>
      </w:r>
      <w:r w:rsidR="00F52C18" w:rsidRPr="00F52C18">
        <w:rPr>
          <w:rStyle w:val="Emphasis"/>
        </w:rPr>
        <w:t>TRADEEX LOGISTICS</w:t>
      </w:r>
      <w:r w:rsidR="005E088C" w:rsidRPr="00565B06">
        <w:t xml:space="preserve"> </w:t>
      </w:r>
      <w:r w:rsidR="00F30C7D">
        <w:rPr>
          <w:rStyle w:val="Emphasis"/>
        </w:rPr>
        <w:t>(INDIA</w:t>
      </w:r>
      <w:r w:rsidR="00211C90">
        <w:rPr>
          <w:rStyle w:val="Emphasis"/>
        </w:rPr>
        <w:t>)</w:t>
      </w:r>
    </w:p>
    <w:p w:rsidR="005E088C" w:rsidRPr="00565B06" w:rsidRDefault="00F52C18" w:rsidP="004F199F">
      <w:pPr>
        <w:pStyle w:val="Heading3"/>
      </w:pPr>
      <w:r>
        <w:t>june 2018</w:t>
      </w:r>
      <w:r w:rsidR="005E088C" w:rsidRPr="00565B06">
        <w:t xml:space="preserve"> – </w:t>
      </w:r>
      <w:r>
        <w:t>NOVEMBER</w:t>
      </w:r>
      <w:r w:rsidR="00211C90">
        <w:t xml:space="preserve"> 2018</w:t>
      </w:r>
    </w:p>
    <w:p w:rsidR="005E088C" w:rsidRPr="00565B06" w:rsidRDefault="00211C90" w:rsidP="005E088C">
      <w:r>
        <w:t xml:space="preserve">Responsibility: </w:t>
      </w:r>
      <w:r w:rsidR="00F52C18">
        <w:t xml:space="preserve">To </w:t>
      </w:r>
      <w:r w:rsidR="00F30C7D">
        <w:t>Book the online shipment</w:t>
      </w:r>
      <w:r w:rsidR="00F52C18">
        <w:t xml:space="preserve"> for trucker, making legal Documents like CAED &amp; AES, </w:t>
      </w:r>
      <w:r w:rsidR="00034E57" w:rsidRPr="00034E57">
        <w:t>timely follow up of import and export shipments with a focus on maritime shipments</w:t>
      </w:r>
      <w:r w:rsidR="00034E5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5E088C" w:rsidRPr="00565B06" w:rsidRDefault="00F52C18" w:rsidP="00B47E1E">
      <w:pPr>
        <w:pStyle w:val="Heading2"/>
      </w:pPr>
      <w:r>
        <w:t>Team</w:t>
      </w:r>
      <w:r w:rsidR="00211C90">
        <w:t xml:space="preserve"> Member</w:t>
      </w:r>
      <w:r w:rsidR="005E088C" w:rsidRPr="00565B06">
        <w:t xml:space="preserve"> | </w:t>
      </w:r>
      <w:r>
        <w:rPr>
          <w:rStyle w:val="Emphasis"/>
        </w:rPr>
        <w:t>SHRIRAM INSURANCE COMPANY, BPO (INDIA)</w:t>
      </w:r>
    </w:p>
    <w:p w:rsidR="005E088C" w:rsidRPr="00565B06" w:rsidRDefault="00F52C18" w:rsidP="004F199F">
      <w:pPr>
        <w:pStyle w:val="Heading3"/>
      </w:pPr>
      <w:r>
        <w:t>december 2017</w:t>
      </w:r>
      <w:r w:rsidR="005E088C" w:rsidRPr="00565B06">
        <w:t xml:space="preserve">– </w:t>
      </w:r>
      <w:r>
        <w:t>April 2018</w:t>
      </w:r>
    </w:p>
    <w:p w:rsidR="005E088C" w:rsidRPr="00565B06" w:rsidRDefault="00F52C18" w:rsidP="005E088C">
      <w:r>
        <w:t xml:space="preserve">Responsibilities: Reminding </w:t>
      </w:r>
      <w:r w:rsidR="00017CDB">
        <w:t>customer for the loan payment provides</w:t>
      </w:r>
      <w:r>
        <w:t xml:space="preserve"> secure loan services</w:t>
      </w:r>
      <w:r w:rsidR="00EE2720">
        <w:t xml:space="preserve">, </w:t>
      </w:r>
      <w:r w:rsidR="00017CDB">
        <w:t>maintain a good service with the customers and satisfy them with the company policy</w:t>
      </w:r>
      <w:r w:rsidR="00EE2720"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531218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B17B03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C00302DE4B454945A4B5F58A23AD91EB"/>
                </w:placeholder>
                <w:temporary/>
                <w:showingPlcHdr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143224" w:rsidRPr="00565B06" w:rsidRDefault="00D2277D" w:rsidP="00565B06">
            <w:pPr>
              <w:pStyle w:val="ListBullet"/>
              <w:spacing w:after="80"/>
            </w:pPr>
            <w:r>
              <w:t>Comfortable in working in any pressuring conditions.</w:t>
            </w:r>
          </w:p>
          <w:p w:rsidR="00316CE4" w:rsidRPr="00565B06" w:rsidRDefault="00D2277D" w:rsidP="00D2277D">
            <w:pPr>
              <w:pStyle w:val="ListBullet"/>
              <w:spacing w:after="80"/>
            </w:pPr>
            <w:r>
              <w:t>Proven ability to work together with others to achieve goals.</w:t>
            </w:r>
          </w:p>
        </w:tc>
        <w:tc>
          <w:tcPr>
            <w:tcW w:w="4320" w:type="dxa"/>
            <w:tcMar>
              <w:left w:w="576" w:type="dxa"/>
            </w:tcMar>
          </w:tcPr>
          <w:p w:rsidR="00143224" w:rsidRPr="00565B06" w:rsidRDefault="00D2277D" w:rsidP="00565B06">
            <w:pPr>
              <w:pStyle w:val="ListBullet"/>
              <w:spacing w:after="80"/>
            </w:pPr>
            <w:r>
              <w:t>Experience in managing tasks in a timely and efficient way to ensure employer expectations are m</w:t>
            </w:r>
            <w:r w:rsidR="0036148D">
              <w:t>e</w:t>
            </w:r>
            <w:r>
              <w:t>et.</w:t>
            </w:r>
          </w:p>
          <w:p w:rsidR="00F904FC" w:rsidRPr="00565B06" w:rsidRDefault="00D2277D" w:rsidP="006F2045">
            <w:pPr>
              <w:pStyle w:val="ListBullet"/>
              <w:spacing w:after="80"/>
            </w:pPr>
            <w:r>
              <w:t>I am committed to the effort and insight required to provide optimum results at all time.</w:t>
            </w:r>
          </w:p>
        </w:tc>
      </w:tr>
    </w:tbl>
    <w:p w:rsidR="00BD14B7" w:rsidRPr="00565B06" w:rsidRDefault="00BD14B7" w:rsidP="006F2045"/>
    <w:sectPr w:rsidR="00BD14B7" w:rsidRPr="00565B06" w:rsidSect="00FE18B2">
      <w:footerReference w:type="default" r:id="rId13"/>
      <w:headerReference w:type="first" r:id="rId14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B03" w:rsidRDefault="00B17B03" w:rsidP="00F534FB">
      <w:pPr>
        <w:spacing w:after="0"/>
      </w:pPr>
      <w:r>
        <w:separator/>
      </w:r>
    </w:p>
  </w:endnote>
  <w:endnote w:type="continuationSeparator" w:id="0">
    <w:p w:rsidR="00B17B03" w:rsidRDefault="00B17B03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548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B03" w:rsidRDefault="00B17B03" w:rsidP="00F534FB">
      <w:pPr>
        <w:spacing w:after="0"/>
      </w:pPr>
      <w:r>
        <w:separator/>
      </w:r>
    </w:p>
  </w:footnote>
  <w:footnote w:type="continuationSeparator" w:id="0">
    <w:p w:rsidR="00B17B03" w:rsidRDefault="00B17B03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cx="http://schemas.microsoft.com/office/drawing/2014/chartex" xmlns:w16se="http://schemas.microsoft.com/office/word/2015/wordml/symex"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90C8A5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288"/>
    <w:rsid w:val="00002750"/>
    <w:rsid w:val="00004D4E"/>
    <w:rsid w:val="00011895"/>
    <w:rsid w:val="00013818"/>
    <w:rsid w:val="00017CDB"/>
    <w:rsid w:val="00024730"/>
    <w:rsid w:val="000348ED"/>
    <w:rsid w:val="00034E57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2C90"/>
    <w:rsid w:val="0020735F"/>
    <w:rsid w:val="00211C90"/>
    <w:rsid w:val="002146F8"/>
    <w:rsid w:val="00215593"/>
    <w:rsid w:val="00217917"/>
    <w:rsid w:val="00233288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6148D"/>
    <w:rsid w:val="00383057"/>
    <w:rsid w:val="0039703C"/>
    <w:rsid w:val="003974BB"/>
    <w:rsid w:val="003A091E"/>
    <w:rsid w:val="003E5D64"/>
    <w:rsid w:val="003F4630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548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E3E44"/>
    <w:rsid w:val="006F2045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C6782"/>
    <w:rsid w:val="007E7052"/>
    <w:rsid w:val="007F71A4"/>
    <w:rsid w:val="008030EE"/>
    <w:rsid w:val="00812148"/>
    <w:rsid w:val="00814B43"/>
    <w:rsid w:val="00814FA5"/>
    <w:rsid w:val="0083016A"/>
    <w:rsid w:val="00846AAE"/>
    <w:rsid w:val="0085111F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607E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57927"/>
    <w:rsid w:val="00A6314E"/>
    <w:rsid w:val="00A77B4D"/>
    <w:rsid w:val="00A8052D"/>
    <w:rsid w:val="00A9077F"/>
    <w:rsid w:val="00AA04BD"/>
    <w:rsid w:val="00AA276C"/>
    <w:rsid w:val="00AA7C46"/>
    <w:rsid w:val="00AB673E"/>
    <w:rsid w:val="00AC7C34"/>
    <w:rsid w:val="00AD121E"/>
    <w:rsid w:val="00AD518A"/>
    <w:rsid w:val="00AD6216"/>
    <w:rsid w:val="00AE2F61"/>
    <w:rsid w:val="00AE313B"/>
    <w:rsid w:val="00AE7650"/>
    <w:rsid w:val="00AF130A"/>
    <w:rsid w:val="00B112B1"/>
    <w:rsid w:val="00B1221A"/>
    <w:rsid w:val="00B17B03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14B7"/>
    <w:rsid w:val="00BD2DD6"/>
    <w:rsid w:val="00BD55EE"/>
    <w:rsid w:val="00BD5BA1"/>
    <w:rsid w:val="00C0155C"/>
    <w:rsid w:val="00C1398A"/>
    <w:rsid w:val="00C3233C"/>
    <w:rsid w:val="00C3763A"/>
    <w:rsid w:val="00C60281"/>
    <w:rsid w:val="00C7611B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77D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EE2720"/>
    <w:rsid w:val="00F0370D"/>
    <w:rsid w:val="00F03B1E"/>
    <w:rsid w:val="00F03F2C"/>
    <w:rsid w:val="00F1202D"/>
    <w:rsid w:val="00F217AB"/>
    <w:rsid w:val="00F30C7D"/>
    <w:rsid w:val="00F35A06"/>
    <w:rsid w:val="00F435D3"/>
    <w:rsid w:val="00F46425"/>
    <w:rsid w:val="00F5078D"/>
    <w:rsid w:val="00F52C18"/>
    <w:rsid w:val="00F534FB"/>
    <w:rsid w:val="00F56FFE"/>
    <w:rsid w:val="00F904FC"/>
    <w:rsid w:val="00F935BF"/>
    <w:rsid w:val="00F94EB5"/>
    <w:rsid w:val="00FA4359"/>
    <w:rsid w:val="00FA4C84"/>
    <w:rsid w:val="00FA519A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TableGridLight1">
    <w:name w:val="Table Grid Light1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customStyle="1" w:styleId="PlainTable21">
    <w:name w:val="Plain Table 21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36148D"/>
    <w:rPr>
      <w:color w:val="88628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sandeepsingh13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207838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ECA6F5E59246B5B9BABB4160236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BC40C-E650-4190-BE2B-BCCDC03275E4}"/>
      </w:docPartPr>
      <w:docPartBody>
        <w:p w:rsidR="00110AD2" w:rsidRDefault="00110AD2">
          <w:pPr>
            <w:pStyle w:val="45ECA6F5E59246B5B9BABB41602368CE"/>
          </w:pPr>
          <w:r w:rsidRPr="009D0878">
            <w:t>Address</w:t>
          </w:r>
        </w:p>
      </w:docPartBody>
    </w:docPart>
    <w:docPart>
      <w:docPartPr>
        <w:name w:val="48D60FEF7E474F06A5FC7AB76480B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9065F-9342-428A-AA91-2C48122567F7}"/>
      </w:docPartPr>
      <w:docPartBody>
        <w:p w:rsidR="00110AD2" w:rsidRDefault="00110AD2">
          <w:pPr>
            <w:pStyle w:val="48D60FEF7E474F06A5FC7AB76480BD0E"/>
          </w:pPr>
          <w:r w:rsidRPr="009D0878">
            <w:t>Phone</w:t>
          </w:r>
        </w:p>
      </w:docPartBody>
    </w:docPart>
    <w:docPart>
      <w:docPartPr>
        <w:name w:val="A1B97011BEE74C7C9AC0F57774E7A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DCBFC-3DC7-49EB-88DB-8B6C1B146591}"/>
      </w:docPartPr>
      <w:docPartBody>
        <w:p w:rsidR="00110AD2" w:rsidRDefault="00110AD2">
          <w:pPr>
            <w:pStyle w:val="A1B97011BEE74C7C9AC0F57774E7A52C"/>
          </w:pPr>
          <w:r w:rsidRPr="009D0878">
            <w:t>Email</w:t>
          </w:r>
        </w:p>
      </w:docPartBody>
    </w:docPart>
    <w:docPart>
      <w:docPartPr>
        <w:name w:val="3DD9C50CB1954B669F1DAC3F6C083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2E552-AB60-4BAC-AB6D-F003A594BD6D}"/>
      </w:docPartPr>
      <w:docPartBody>
        <w:p w:rsidR="00110AD2" w:rsidRDefault="00110AD2">
          <w:pPr>
            <w:pStyle w:val="3DD9C50CB1954B669F1DAC3F6C0833D3"/>
          </w:pPr>
          <w:r w:rsidRPr="00D85CA4">
            <w:t>Objective</w:t>
          </w:r>
        </w:p>
      </w:docPartBody>
    </w:docPart>
    <w:docPart>
      <w:docPartPr>
        <w:name w:val="AA62B993005241868709DD18E4412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9F571-BE7B-45A3-B7CC-E63206E48B1B}"/>
      </w:docPartPr>
      <w:docPartBody>
        <w:p w:rsidR="00110AD2" w:rsidRDefault="00110AD2">
          <w:pPr>
            <w:pStyle w:val="AA62B993005241868709DD18E4412A68"/>
          </w:pPr>
          <w:r w:rsidRPr="00565B06">
            <w:t>Education</w:t>
          </w:r>
        </w:p>
      </w:docPartBody>
    </w:docPart>
    <w:docPart>
      <w:docPartPr>
        <w:name w:val="D7F243C8803349A99CB2786C0FCF1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031B5-3E5F-4077-8D0D-E8497F6E1D67}"/>
      </w:docPartPr>
      <w:docPartBody>
        <w:p w:rsidR="00110AD2" w:rsidRDefault="00110AD2">
          <w:pPr>
            <w:pStyle w:val="D7F243C8803349A99CB2786C0FCF1B10"/>
          </w:pPr>
          <w:r w:rsidRPr="00565B06">
            <w:t>Experience</w:t>
          </w:r>
        </w:p>
      </w:docPartBody>
    </w:docPart>
    <w:docPart>
      <w:docPartPr>
        <w:name w:val="C00302DE4B454945A4B5F58A23AD9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AD27F-5D2C-48A4-9143-8B2FF494B262}"/>
      </w:docPartPr>
      <w:docPartBody>
        <w:p w:rsidR="00110AD2" w:rsidRDefault="00110AD2">
          <w:pPr>
            <w:pStyle w:val="C00302DE4B454945A4B5F58A23AD91EB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AD2"/>
    <w:rsid w:val="000B212B"/>
    <w:rsid w:val="00110AD2"/>
    <w:rsid w:val="001F785C"/>
    <w:rsid w:val="004E356A"/>
    <w:rsid w:val="0086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F0F9E4414042B4BA5D61C252605121">
    <w:name w:val="35F0F9E4414042B4BA5D61C252605121"/>
  </w:style>
  <w:style w:type="paragraph" w:customStyle="1" w:styleId="CF01DC90B6C04103B9291A846F40FCEC">
    <w:name w:val="CF01DC90B6C04103B9291A846F40FCEC"/>
  </w:style>
  <w:style w:type="paragraph" w:customStyle="1" w:styleId="45ECA6F5E59246B5B9BABB41602368CE">
    <w:name w:val="45ECA6F5E59246B5B9BABB41602368CE"/>
  </w:style>
  <w:style w:type="paragraph" w:customStyle="1" w:styleId="48D60FEF7E474F06A5FC7AB76480BD0E">
    <w:name w:val="48D60FEF7E474F06A5FC7AB76480BD0E"/>
  </w:style>
  <w:style w:type="paragraph" w:customStyle="1" w:styleId="A1B97011BEE74C7C9AC0F57774E7A52C">
    <w:name w:val="A1B97011BEE74C7C9AC0F57774E7A52C"/>
  </w:style>
  <w:style w:type="paragraph" w:customStyle="1" w:styleId="8D98C22AE8084EF69D988509E0DA5193">
    <w:name w:val="8D98C22AE8084EF69D988509E0DA5193"/>
  </w:style>
  <w:style w:type="paragraph" w:customStyle="1" w:styleId="34C52957BE3A4328A4E3B8433DDDA3D3">
    <w:name w:val="34C52957BE3A4328A4E3B8433DDDA3D3"/>
  </w:style>
  <w:style w:type="paragraph" w:customStyle="1" w:styleId="3DD9C50CB1954B669F1DAC3F6C0833D3">
    <w:name w:val="3DD9C50CB1954B669F1DAC3F6C0833D3"/>
  </w:style>
  <w:style w:type="paragraph" w:customStyle="1" w:styleId="5BD7F7BF1E4741C49423509B644E84E2">
    <w:name w:val="5BD7F7BF1E4741C49423509B644E84E2"/>
  </w:style>
  <w:style w:type="paragraph" w:customStyle="1" w:styleId="AA62B993005241868709DD18E4412A68">
    <w:name w:val="AA62B993005241868709DD18E4412A68"/>
  </w:style>
  <w:style w:type="paragraph" w:customStyle="1" w:styleId="339A344424554FD389257DF2201251F0">
    <w:name w:val="339A344424554FD389257DF2201251F0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1AE29C5BC8A74414BD346FE5ECA5B152">
    <w:name w:val="1AE29C5BC8A74414BD346FE5ECA5B152"/>
  </w:style>
  <w:style w:type="paragraph" w:customStyle="1" w:styleId="6F648512BFB64C2780D6C1E418CBE18C">
    <w:name w:val="6F648512BFB64C2780D6C1E418CBE18C"/>
  </w:style>
  <w:style w:type="paragraph" w:customStyle="1" w:styleId="71E984EEC4CD4856B640418A6D393284">
    <w:name w:val="71E984EEC4CD4856B640418A6D393284"/>
  </w:style>
  <w:style w:type="paragraph" w:customStyle="1" w:styleId="E9830EFE84E34CFEA7395E1E111B3525">
    <w:name w:val="E9830EFE84E34CFEA7395E1E111B3525"/>
  </w:style>
  <w:style w:type="paragraph" w:customStyle="1" w:styleId="4367B192C1E943B8A3C88A686B707B01">
    <w:name w:val="4367B192C1E943B8A3C88A686B707B01"/>
  </w:style>
  <w:style w:type="paragraph" w:customStyle="1" w:styleId="B01334AB133E43A5A05646085911322E">
    <w:name w:val="B01334AB133E43A5A05646085911322E"/>
  </w:style>
  <w:style w:type="paragraph" w:customStyle="1" w:styleId="49CD30DC926C4D6887F19CA849BABF19">
    <w:name w:val="49CD30DC926C4D6887F19CA849BABF19"/>
  </w:style>
  <w:style w:type="paragraph" w:customStyle="1" w:styleId="15E40DC897A040A09908A333D6803EA9">
    <w:name w:val="15E40DC897A040A09908A333D6803EA9"/>
  </w:style>
  <w:style w:type="paragraph" w:customStyle="1" w:styleId="A6E0E4C111DB4C738E434DFF9406A5A6">
    <w:name w:val="A6E0E4C111DB4C738E434DFF9406A5A6"/>
  </w:style>
  <w:style w:type="paragraph" w:customStyle="1" w:styleId="D7F243C8803349A99CB2786C0FCF1B10">
    <w:name w:val="D7F243C8803349A99CB2786C0FCF1B10"/>
  </w:style>
  <w:style w:type="paragraph" w:customStyle="1" w:styleId="D2350212B6BC4E758054B6910FFF37B7">
    <w:name w:val="D2350212B6BC4E758054B6910FFF37B7"/>
  </w:style>
  <w:style w:type="paragraph" w:customStyle="1" w:styleId="6D14052C949546EE9C9F10C64C29137A">
    <w:name w:val="6D14052C949546EE9C9F10C64C29137A"/>
  </w:style>
  <w:style w:type="paragraph" w:customStyle="1" w:styleId="CACE5EB909C84346B42CE69DD55645E7">
    <w:name w:val="CACE5EB909C84346B42CE69DD55645E7"/>
  </w:style>
  <w:style w:type="paragraph" w:customStyle="1" w:styleId="1B5AE62830F34ECA9BF95DBE423F18B8">
    <w:name w:val="1B5AE62830F34ECA9BF95DBE423F18B8"/>
  </w:style>
  <w:style w:type="paragraph" w:customStyle="1" w:styleId="E36518DE80984105880950951675ECEA">
    <w:name w:val="E36518DE80984105880950951675ECEA"/>
  </w:style>
  <w:style w:type="paragraph" w:customStyle="1" w:styleId="071C6246DB90488F85BD491AAE0FEF61">
    <w:name w:val="071C6246DB90488F85BD491AAE0FEF61"/>
  </w:style>
  <w:style w:type="paragraph" w:customStyle="1" w:styleId="05E4CCB874884C5793C3709D5F245CF5">
    <w:name w:val="05E4CCB874884C5793C3709D5F245CF5"/>
  </w:style>
  <w:style w:type="paragraph" w:customStyle="1" w:styleId="DA2B1A1B02764F24A3BC91AA4DE2E2AB">
    <w:name w:val="DA2B1A1B02764F24A3BC91AA4DE2E2AB"/>
  </w:style>
  <w:style w:type="paragraph" w:customStyle="1" w:styleId="F5FA1D4E796049C4BF48F01A7E777C0E">
    <w:name w:val="F5FA1D4E796049C4BF48F01A7E777C0E"/>
  </w:style>
  <w:style w:type="paragraph" w:customStyle="1" w:styleId="9B4FEE7E265D4C4DA9763312885E9B96">
    <w:name w:val="9B4FEE7E265D4C4DA9763312885E9B96"/>
  </w:style>
  <w:style w:type="paragraph" w:customStyle="1" w:styleId="C00302DE4B454945A4B5F58A23AD91EB">
    <w:name w:val="C00302DE4B454945A4B5F58A23AD91EB"/>
  </w:style>
  <w:style w:type="paragraph" w:customStyle="1" w:styleId="3B9288E99C1049359D457F97FF898D4A">
    <w:name w:val="3B9288E99C1049359D457F97FF898D4A"/>
  </w:style>
  <w:style w:type="paragraph" w:customStyle="1" w:styleId="2511C63ECFC04169BAA854B6C2B442BD">
    <w:name w:val="2511C63ECFC04169BAA854B6C2B442BD"/>
  </w:style>
  <w:style w:type="paragraph" w:customStyle="1" w:styleId="9FD3200D720848588AA61C9852479593">
    <w:name w:val="9FD3200D720848588AA61C9852479593"/>
  </w:style>
  <w:style w:type="paragraph" w:customStyle="1" w:styleId="27D69A3CB8B8445B8AE3D18B9AE0682A">
    <w:name w:val="27D69A3CB8B8445B8AE3D18B9AE0682A"/>
  </w:style>
  <w:style w:type="paragraph" w:customStyle="1" w:styleId="98C34495E1074042910459D404B7D685">
    <w:name w:val="98C34495E1074042910459D404B7D685"/>
  </w:style>
  <w:style w:type="paragraph" w:customStyle="1" w:styleId="B8DED0C4571945839ACFC690F7EDB524">
    <w:name w:val="B8DED0C4571945839ACFC690F7EDB524"/>
  </w:style>
  <w:style w:type="paragraph" w:customStyle="1" w:styleId="A8E95F5D0FB64007AD706E3B1C63BC7B">
    <w:name w:val="A8E95F5D0FB64007AD706E3B1C63BC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Montreal, Quebec</CompanyAddress>
  <CompanyPhone>(514)-243-7022</CompanyPhone>
  <CompanyFax/>
  <CompanyEmail>Randhawasandeep76@gmail.com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8572A06B-B211-4952-8D52-70B2AA5DF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2019-03-09T16:46:00Z</dcterms:created>
  <dcterms:modified xsi:type="dcterms:W3CDTF">2019-03-16T13:47:00Z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